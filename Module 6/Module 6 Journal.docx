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67BE" w14:textId="0B00D34B" w:rsidR="004D6B86" w:rsidRDefault="00D463F5">
      <w:pPr>
        <w:pStyle w:val="Title"/>
      </w:pPr>
      <w:r>
        <w:t>Module 6 Journal</w:t>
      </w:r>
    </w:p>
    <w:p w14:paraId="208DD026" w14:textId="57A1D843" w:rsidR="004D6B86" w:rsidRDefault="00D463F5">
      <w:pPr>
        <w:pStyle w:val="Title2"/>
      </w:pPr>
      <w:r>
        <w:t>Armon Wilson</w:t>
      </w:r>
    </w:p>
    <w:p w14:paraId="7B76F966" w14:textId="0DB7771E" w:rsidR="004D6B86" w:rsidRDefault="00D463F5">
      <w:pPr>
        <w:pStyle w:val="Title2"/>
      </w:pPr>
      <w:r>
        <w:t>SNHU CS-250</w:t>
      </w:r>
    </w:p>
    <w:p w14:paraId="0073F91E" w14:textId="70BF5929" w:rsidR="00D463F5" w:rsidRDefault="00D463F5">
      <w:pPr>
        <w:pStyle w:val="Title2"/>
      </w:pPr>
      <w:r>
        <w:t>12-3-2023</w:t>
      </w:r>
    </w:p>
    <w:p w14:paraId="3319E772" w14:textId="2CCC3F9D" w:rsidR="00D463F5" w:rsidRDefault="00D463F5">
      <w:r>
        <w:br w:type="page"/>
      </w:r>
    </w:p>
    <w:p w14:paraId="6B271C72" w14:textId="4D9BA388" w:rsidR="00D463F5" w:rsidRDefault="00D463F5" w:rsidP="00D463F5">
      <w:pPr>
        <w:pStyle w:val="Title2"/>
        <w:ind w:firstLine="720"/>
        <w:jc w:val="left"/>
      </w:pPr>
      <w:r>
        <w:lastRenderedPageBreak/>
        <w:t>Creating openness and transparency within a Scrum Team relies heavily on effective communication practices. Among these, I find the Scrum events, particularly the Sprint Review, to be the most effective in fostering openness. This event allows the team to showcase the increment and gather feedback, enabling transparent discussions on what was accomplished and what needs improvement. It encourages stakeholders' involvement, promoting transparency by openly discussing what worked well and what didn't during the sprint. This not only aligns everyone's expectations but also promotes a culture of continuous improvement by openly addressing challenges.</w:t>
      </w:r>
    </w:p>
    <w:p w14:paraId="517A1D2E" w14:textId="2BF343E5" w:rsidR="00D463F5" w:rsidRDefault="00D463F5" w:rsidP="00D463F5">
      <w:pPr>
        <w:pStyle w:val="Title2"/>
        <w:ind w:firstLine="720"/>
        <w:jc w:val="left"/>
      </w:pPr>
      <w:r>
        <w:t>Reflecting on the SNHU Travel assignments, the clarification emails stood out as vital communication that</w:t>
      </w:r>
      <w:r>
        <w:t xml:space="preserve"> would</w:t>
      </w:r>
      <w:r>
        <w:t xml:space="preserve"> significantly aid </w:t>
      </w:r>
      <w:r>
        <w:t>a</w:t>
      </w:r>
      <w:r>
        <w:t xml:space="preserve"> team's progress. In instances where requirements or tasks were unclear, these emails </w:t>
      </w:r>
      <w:r>
        <w:t>can be</w:t>
      </w:r>
      <w:r>
        <w:t xml:space="preserve"> instrumental in seeking immediate clarifications. They help avoid assumptions and misunderstandings, ensuring everyone </w:t>
      </w:r>
      <w:r>
        <w:t>is</w:t>
      </w:r>
      <w:r>
        <w:t xml:space="preserve"> on the same page. These concise, targeted communications not only clarif</w:t>
      </w:r>
      <w:r>
        <w:t>y</w:t>
      </w:r>
      <w:r>
        <w:t xml:space="preserve"> doubts promptly but also foster clear, direct communication within the team, contributing to smoother workflow and fewer errors.</w:t>
      </w:r>
    </w:p>
    <w:p w14:paraId="32B14526" w14:textId="2E8084CE" w:rsidR="00D463F5" w:rsidRDefault="00D463F5" w:rsidP="00D463F5">
      <w:pPr>
        <w:pStyle w:val="Title2"/>
        <w:ind w:firstLine="720"/>
        <w:jc w:val="left"/>
      </w:pPr>
      <w:r>
        <w:t>Regarding agile project-management tools, a tool like MS Project plays a pivotal role in coordinating and enhancing team efficiency. It allows for comprehensive project planning, resource allocation, and scheduling. MS Project visually depicts task dependencies, timelines, and resource assignments, streamlining coordination among team members. By providing a centralized platform for planning and tracking progress, this tool enables better coordination, minimizes conflicts in resource allocation, and increases efficiency by ensuring everyone is aligned with project timelines and dependencies.</w:t>
      </w:r>
    </w:p>
    <w:sectPr w:rsidR="00D463F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F93F" w14:textId="77777777" w:rsidR="00A2541E" w:rsidRDefault="00A2541E">
      <w:pPr>
        <w:spacing w:line="240" w:lineRule="auto"/>
      </w:pPr>
      <w:r>
        <w:separator/>
      </w:r>
    </w:p>
    <w:p w14:paraId="0927B8FC" w14:textId="77777777" w:rsidR="00A2541E" w:rsidRDefault="00A2541E"/>
  </w:endnote>
  <w:endnote w:type="continuationSeparator" w:id="0">
    <w:p w14:paraId="479B2DC1" w14:textId="77777777" w:rsidR="00A2541E" w:rsidRDefault="00A2541E">
      <w:pPr>
        <w:spacing w:line="240" w:lineRule="auto"/>
      </w:pPr>
      <w:r>
        <w:continuationSeparator/>
      </w:r>
    </w:p>
    <w:p w14:paraId="273717FC" w14:textId="77777777" w:rsidR="00A2541E" w:rsidRDefault="00A254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965C3" w14:textId="77777777" w:rsidR="00A2541E" w:rsidRDefault="00A2541E">
      <w:pPr>
        <w:spacing w:line="240" w:lineRule="auto"/>
      </w:pPr>
      <w:r>
        <w:separator/>
      </w:r>
    </w:p>
    <w:p w14:paraId="2FB1C1F5" w14:textId="77777777" w:rsidR="00A2541E" w:rsidRDefault="00A2541E"/>
  </w:footnote>
  <w:footnote w:type="continuationSeparator" w:id="0">
    <w:p w14:paraId="025D2303" w14:textId="77777777" w:rsidR="00A2541E" w:rsidRDefault="00A2541E">
      <w:pPr>
        <w:spacing w:line="240" w:lineRule="auto"/>
      </w:pPr>
      <w:r>
        <w:continuationSeparator/>
      </w:r>
    </w:p>
    <w:p w14:paraId="4A14C956" w14:textId="77777777" w:rsidR="00A2541E" w:rsidRDefault="00A254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C7EFBE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54138C1" w14:textId="073DAC38"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rJ+oLA=="/>
              <w15:appearance w15:val="hidden"/>
            </w:sdtPr>
            <w:sdtContent>
              <w:r w:rsidR="00D463F5">
                <w:t xml:space="preserve">Module 6 Journal </w:t>
              </w:r>
            </w:sdtContent>
          </w:sdt>
        </w:p>
      </w:tc>
      <w:tc>
        <w:tcPr>
          <w:tcW w:w="1080" w:type="dxa"/>
        </w:tcPr>
        <w:p w14:paraId="222B26D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E936E70"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0C8877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BD90BD1" w14:textId="2D536AF7" w:rsidR="004D6B86" w:rsidRPr="009F0414" w:rsidRDefault="00D463F5" w:rsidP="00504F88">
          <w:pPr>
            <w:pStyle w:val="Header"/>
          </w:pPr>
          <w:r>
            <w:t>Module 6 Journal</w:t>
          </w:r>
        </w:p>
      </w:tc>
      <w:tc>
        <w:tcPr>
          <w:tcW w:w="1080" w:type="dxa"/>
        </w:tcPr>
        <w:p w14:paraId="20A6F9C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801504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2016151734">
    <w:abstractNumId w:val="9"/>
  </w:num>
  <w:num w:numId="2" w16cid:durableId="383453453">
    <w:abstractNumId w:val="7"/>
  </w:num>
  <w:num w:numId="3" w16cid:durableId="1199440355">
    <w:abstractNumId w:val="6"/>
  </w:num>
  <w:num w:numId="4" w16cid:durableId="70977628">
    <w:abstractNumId w:val="5"/>
  </w:num>
  <w:num w:numId="5" w16cid:durableId="171725582">
    <w:abstractNumId w:val="4"/>
  </w:num>
  <w:num w:numId="6" w16cid:durableId="1724521418">
    <w:abstractNumId w:val="8"/>
  </w:num>
  <w:num w:numId="7" w16cid:durableId="1910114516">
    <w:abstractNumId w:val="3"/>
  </w:num>
  <w:num w:numId="8" w16cid:durableId="1419869164">
    <w:abstractNumId w:val="2"/>
  </w:num>
  <w:num w:numId="9" w16cid:durableId="1827479295">
    <w:abstractNumId w:val="1"/>
  </w:num>
  <w:num w:numId="10" w16cid:durableId="1689794049">
    <w:abstractNumId w:val="0"/>
  </w:num>
  <w:num w:numId="11" w16cid:durableId="173704766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F5"/>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2541E"/>
    <w:rsid w:val="00A4757D"/>
    <w:rsid w:val="00A77F6B"/>
    <w:rsid w:val="00A81BB2"/>
    <w:rsid w:val="00AA5C05"/>
    <w:rsid w:val="00B03BA4"/>
    <w:rsid w:val="00C3438C"/>
    <w:rsid w:val="00C5686B"/>
    <w:rsid w:val="00C74024"/>
    <w:rsid w:val="00C83B15"/>
    <w:rsid w:val="00C925C8"/>
    <w:rsid w:val="00CB7F84"/>
    <w:rsid w:val="00CF1B55"/>
    <w:rsid w:val="00D463F5"/>
    <w:rsid w:val="00DB2E59"/>
    <w:rsid w:val="00DB358F"/>
    <w:rsid w:val="00DC44F1"/>
    <w:rsid w:val="00DF6D26"/>
    <w:rsid w:val="00E51625"/>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B69060"/>
  <w15:chartTrackingRefBased/>
  <w15:docId w15:val="{F33DA89F-E03A-465A-996B-D9687BAE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491712">
      <w:bodyDiv w:val="1"/>
      <w:marLeft w:val="0"/>
      <w:marRight w:val="0"/>
      <w:marTop w:val="0"/>
      <w:marBottom w:val="0"/>
      <w:divBdr>
        <w:top w:val="none" w:sz="0" w:space="0" w:color="auto"/>
        <w:left w:val="none" w:sz="0" w:space="0" w:color="auto"/>
        <w:bottom w:val="none" w:sz="0" w:space="0" w:color="auto"/>
        <w:right w:val="none" w:sz="0" w:space="0" w:color="auto"/>
      </w:divBdr>
      <w:divsChild>
        <w:div w:id="624122951">
          <w:marLeft w:val="0"/>
          <w:marRight w:val="0"/>
          <w:marTop w:val="0"/>
          <w:marBottom w:val="0"/>
          <w:divBdr>
            <w:top w:val="single" w:sz="2" w:space="0" w:color="393E40"/>
            <w:left w:val="single" w:sz="2" w:space="0" w:color="393E40"/>
            <w:bottom w:val="single" w:sz="2" w:space="0" w:color="393E40"/>
            <w:right w:val="single" w:sz="2" w:space="0" w:color="393E40"/>
          </w:divBdr>
          <w:divsChild>
            <w:div w:id="1025516521">
              <w:marLeft w:val="0"/>
              <w:marRight w:val="0"/>
              <w:marTop w:val="0"/>
              <w:marBottom w:val="0"/>
              <w:divBdr>
                <w:top w:val="single" w:sz="2" w:space="0" w:color="393E40"/>
                <w:left w:val="single" w:sz="2" w:space="0" w:color="393E40"/>
                <w:bottom w:val="single" w:sz="2" w:space="0" w:color="393E40"/>
                <w:right w:val="single" w:sz="2" w:space="0" w:color="393E40"/>
              </w:divBdr>
              <w:divsChild>
                <w:div w:id="2112047000">
                  <w:marLeft w:val="0"/>
                  <w:marRight w:val="0"/>
                  <w:marTop w:val="0"/>
                  <w:marBottom w:val="0"/>
                  <w:divBdr>
                    <w:top w:val="single" w:sz="2" w:space="0" w:color="393E40"/>
                    <w:left w:val="single" w:sz="2" w:space="0" w:color="393E40"/>
                    <w:bottom w:val="single" w:sz="2" w:space="0" w:color="393E40"/>
                    <w:right w:val="single" w:sz="2" w:space="0" w:color="393E40"/>
                  </w:divBdr>
                  <w:divsChild>
                    <w:div w:id="76825131">
                      <w:marLeft w:val="0"/>
                      <w:marRight w:val="0"/>
                      <w:marTop w:val="0"/>
                      <w:marBottom w:val="0"/>
                      <w:divBdr>
                        <w:top w:val="single" w:sz="2" w:space="0" w:color="393E40"/>
                        <w:left w:val="single" w:sz="2" w:space="0" w:color="393E40"/>
                        <w:bottom w:val="single" w:sz="2" w:space="0" w:color="393E40"/>
                        <w:right w:val="single" w:sz="2" w:space="0" w:color="393E40"/>
                      </w:divBdr>
                      <w:divsChild>
                        <w:div w:id="1553881027">
                          <w:marLeft w:val="0"/>
                          <w:marRight w:val="0"/>
                          <w:marTop w:val="0"/>
                          <w:marBottom w:val="0"/>
                          <w:divBdr>
                            <w:top w:val="single" w:sz="2" w:space="0" w:color="393E40"/>
                            <w:left w:val="single" w:sz="2" w:space="0" w:color="393E40"/>
                            <w:bottom w:val="single" w:sz="2" w:space="0" w:color="393E40"/>
                            <w:right w:val="single" w:sz="2" w:space="0" w:color="393E40"/>
                          </w:divBdr>
                          <w:divsChild>
                            <w:div w:id="537743471">
                              <w:marLeft w:val="0"/>
                              <w:marRight w:val="0"/>
                              <w:marTop w:val="100"/>
                              <w:marBottom w:val="100"/>
                              <w:divBdr>
                                <w:top w:val="single" w:sz="2" w:space="0" w:color="393E40"/>
                                <w:left w:val="single" w:sz="2" w:space="0" w:color="393E40"/>
                                <w:bottom w:val="single" w:sz="2" w:space="0" w:color="393E40"/>
                                <w:right w:val="single" w:sz="2" w:space="0" w:color="393E40"/>
                              </w:divBdr>
                              <w:divsChild>
                                <w:div w:id="1238321748">
                                  <w:marLeft w:val="0"/>
                                  <w:marRight w:val="0"/>
                                  <w:marTop w:val="0"/>
                                  <w:marBottom w:val="0"/>
                                  <w:divBdr>
                                    <w:top w:val="single" w:sz="2" w:space="0" w:color="393E40"/>
                                    <w:left w:val="single" w:sz="2" w:space="0" w:color="393E40"/>
                                    <w:bottom w:val="single" w:sz="2" w:space="0" w:color="393E40"/>
                                    <w:right w:val="single" w:sz="2" w:space="0" w:color="393E40"/>
                                  </w:divBdr>
                                  <w:divsChild>
                                    <w:div w:id="296843051">
                                      <w:marLeft w:val="0"/>
                                      <w:marRight w:val="0"/>
                                      <w:marTop w:val="0"/>
                                      <w:marBottom w:val="0"/>
                                      <w:divBdr>
                                        <w:top w:val="single" w:sz="2" w:space="0" w:color="393E40"/>
                                        <w:left w:val="single" w:sz="2" w:space="0" w:color="393E40"/>
                                        <w:bottom w:val="single" w:sz="2" w:space="0" w:color="393E40"/>
                                        <w:right w:val="single" w:sz="2" w:space="0" w:color="393E40"/>
                                      </w:divBdr>
                                      <w:divsChild>
                                        <w:div w:id="2100519143">
                                          <w:marLeft w:val="0"/>
                                          <w:marRight w:val="0"/>
                                          <w:marTop w:val="0"/>
                                          <w:marBottom w:val="0"/>
                                          <w:divBdr>
                                            <w:top w:val="single" w:sz="2" w:space="0" w:color="393E40"/>
                                            <w:left w:val="single" w:sz="2" w:space="0" w:color="393E40"/>
                                            <w:bottom w:val="single" w:sz="2" w:space="0" w:color="393E40"/>
                                            <w:right w:val="single" w:sz="2" w:space="0" w:color="393E40"/>
                                          </w:divBdr>
                                          <w:divsChild>
                                            <w:div w:id="549077393">
                                              <w:marLeft w:val="0"/>
                                              <w:marRight w:val="0"/>
                                              <w:marTop w:val="0"/>
                                              <w:marBottom w:val="0"/>
                                              <w:divBdr>
                                                <w:top w:val="single" w:sz="2" w:space="0" w:color="393E40"/>
                                                <w:left w:val="single" w:sz="2" w:space="0" w:color="393E40"/>
                                                <w:bottom w:val="single" w:sz="2" w:space="0" w:color="393E40"/>
                                                <w:right w:val="single" w:sz="2" w:space="0" w:color="393E40"/>
                                              </w:divBdr>
                                              <w:divsChild>
                                                <w:div w:id="245917611">
                                                  <w:marLeft w:val="0"/>
                                                  <w:marRight w:val="0"/>
                                                  <w:marTop w:val="0"/>
                                                  <w:marBottom w:val="0"/>
                                                  <w:divBdr>
                                                    <w:top w:val="single" w:sz="2" w:space="0" w:color="393E40"/>
                                                    <w:left w:val="single" w:sz="2" w:space="0" w:color="393E40"/>
                                                    <w:bottom w:val="single" w:sz="2" w:space="0" w:color="393E40"/>
                                                    <w:right w:val="single" w:sz="2" w:space="0" w:color="393E40"/>
                                                  </w:divBdr>
                                                  <w:divsChild>
                                                    <w:div w:id="146866974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516261348">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w14:paraId="43320D23" w14:textId="073DAC38" w:rsidR="007B503D" w:rsidRDefault="007B503D"&gt;&lt;w:r&gt;&lt;w:t&gt;Module 6 Journal&lt;/w:t&gt;&lt;/w:r&gt;&lt;w:r&gt;&lt;w:t xml:space="preserve"&gt;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w:val="007B503D"/&gt;&lt;/w:style&gt;&lt;w:style w:type="character" w:default="1" w:styleId="DefaultParagraphFont"&gt;&lt;w:name w:val="Default Paragraph Font"/&gt;&lt;w:uiPriority w:val="1"/&gt;&lt;w:semiHidden/&gt;&lt;w:unhideWhenUsed/&gt;&lt;w:rsid w:val="007B503D"/&gt;&lt;/w:style&gt;&lt;w:style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w:val="007B503D"/&gt;&lt;/w:style&gt;&lt;/w:styles&gt;&lt;/pkg:xmlData&gt;&lt;/pkg:part&gt;&lt;/pkg:package&gt;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6</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2023-12-03T19:50:00Z</dcterms:created>
  <dcterms:modified xsi:type="dcterms:W3CDTF">2023-12-03T19:56:00Z</dcterms:modified>
</cp:coreProperties>
</file>