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0CC8" w14:textId="4C985C03" w:rsidR="004D6B86" w:rsidRDefault="00844B09">
      <w:pPr>
        <w:pStyle w:val="Title"/>
      </w:pPr>
      <w:r>
        <w:t>Module 5 Journal</w:t>
      </w:r>
    </w:p>
    <w:p w14:paraId="1A7F0031" w14:textId="54340E58" w:rsidR="004D6B86" w:rsidRDefault="00844B09">
      <w:pPr>
        <w:pStyle w:val="Title2"/>
      </w:pPr>
      <w:r>
        <w:t>Armon Wilson</w:t>
      </w:r>
    </w:p>
    <w:p w14:paraId="15371FBC" w14:textId="03B28AA2" w:rsidR="004D6B86" w:rsidRDefault="00844B09">
      <w:pPr>
        <w:pStyle w:val="Title2"/>
      </w:pPr>
      <w:r>
        <w:t>SNHU CS250</w:t>
      </w:r>
    </w:p>
    <w:p w14:paraId="20A0A09B" w14:textId="25F81DE1" w:rsidR="00844B09" w:rsidRDefault="00844B09">
      <w:pPr>
        <w:pStyle w:val="Title2"/>
      </w:pPr>
      <w:r>
        <w:t>11-24-2023</w:t>
      </w:r>
    </w:p>
    <w:p w14:paraId="3A9F103D" w14:textId="77777777" w:rsidR="00844B09" w:rsidRDefault="00844B09">
      <w:r>
        <w:br w:type="page"/>
      </w:r>
    </w:p>
    <w:p w14:paraId="61741309" w14:textId="44FD3F39" w:rsidR="00844B09" w:rsidRDefault="00844B09" w:rsidP="00844B09">
      <w:pPr>
        <w:pStyle w:val="Title2"/>
        <w:ind w:firstLine="720"/>
        <w:jc w:val="left"/>
      </w:pPr>
      <w:r>
        <w:lastRenderedPageBreak/>
        <w:t>In</w:t>
      </w:r>
      <w:r>
        <w:t xml:space="preserve"> my next communication</w:t>
      </w:r>
      <w:r>
        <w:t xml:space="preserve"> with the Product Owner, I'd request clarification on shifts in priorities or alterations in user stories due to the updated plan. This ensures alignment with the revised project direction. From the Tester, I'd seek confirmation on any changes in testing criteria or specific test cases affected by the modifications. To ensure necessary responses, I'd emphasize the impact of timely information on development </w:t>
      </w:r>
      <w:proofErr w:type="gramStart"/>
      <w:r>
        <w:t>timelines</w:t>
      </w:r>
      <w:r>
        <w:t>, and</w:t>
      </w:r>
      <w:proofErr w:type="gramEnd"/>
      <w:r>
        <w:t xml:space="preserve"> provide detailed requests to further specify the specific information I am requesting.</w:t>
      </w:r>
      <w:r>
        <w:t xml:space="preserve"> I'd maintain regular follow</w:t>
      </w:r>
      <w:r>
        <w:t xml:space="preserve"> </w:t>
      </w:r>
      <w:r>
        <w:t xml:space="preserve">ups, fostering an environment where queries are </w:t>
      </w:r>
      <w:proofErr w:type="gramStart"/>
      <w:r>
        <w:t>encouraged</w:t>
      </w:r>
      <w:proofErr w:type="gramEnd"/>
      <w:r>
        <w:t xml:space="preserve"> and prompt responses are valued.</w:t>
      </w:r>
    </w:p>
    <w:p w14:paraId="78C48390" w14:textId="3D0B3CF3" w:rsidR="00844B09" w:rsidRDefault="00844B09" w:rsidP="00844B09">
      <w:pPr>
        <w:pStyle w:val="Title2"/>
        <w:ind w:firstLine="720"/>
        <w:jc w:val="left"/>
      </w:pPr>
      <w:proofErr w:type="spellStart"/>
      <w:r>
        <w:t>Agile's</w:t>
      </w:r>
      <w:proofErr w:type="spellEnd"/>
      <w:r>
        <w:t xml:space="preserve"> methodology allows for greater flexibility in development through its iterative approach, adaptive planning, and emphasis on continuous feedback. The iterative nature of Agile means that even if initial estimations are off, there's room for correction in subsequent cycles. Adaptive planning acknowledges that requirements may change, permitting teams to adjust priorities seamlessly. Moreover, the continuous feedback loop in Agile ensures that changes in requirements or new information are quickly integrated, allowing for adaptability in responding to evolving needs or priorities throughout the project lifecycle.</w:t>
      </w:r>
    </w:p>
    <w:p w14:paraId="3B8DAC9F" w14:textId="77777777" w:rsidR="00166DC5" w:rsidRDefault="00166DC5" w:rsidP="00844B09">
      <w:pPr>
        <w:pStyle w:val="Title2"/>
        <w:ind w:firstLine="720"/>
        <w:jc w:val="left"/>
      </w:pPr>
    </w:p>
    <w:p w14:paraId="18E3B908" w14:textId="733E29EA" w:rsidR="00166DC5" w:rsidRDefault="00166DC5">
      <w:r>
        <w:br w:type="page"/>
      </w:r>
    </w:p>
    <w:p w14:paraId="6A7C6A19" w14:textId="762096A5" w:rsidR="00166DC5" w:rsidRDefault="00166DC5" w:rsidP="00166DC5">
      <w:pPr>
        <w:pStyle w:val="Title2"/>
        <w:jc w:val="left"/>
      </w:pPr>
      <w:r>
        <w:lastRenderedPageBreak/>
        <w:t>Subject: Clarification Request</w:t>
      </w:r>
    </w:p>
    <w:p w14:paraId="41FF23FD" w14:textId="77777777" w:rsidR="00166DC5" w:rsidRDefault="00166DC5" w:rsidP="00166DC5">
      <w:pPr>
        <w:pStyle w:val="Title2"/>
        <w:jc w:val="left"/>
      </w:pPr>
    </w:p>
    <w:p w14:paraId="741471C1" w14:textId="5B40354C" w:rsidR="00166DC5" w:rsidRDefault="00166DC5" w:rsidP="00166DC5">
      <w:pPr>
        <w:pStyle w:val="Title2"/>
        <w:jc w:val="left"/>
      </w:pPr>
      <w:r>
        <w:t>Product Owner and Tester,</w:t>
      </w:r>
    </w:p>
    <w:p w14:paraId="4F5CF8F1" w14:textId="77777777" w:rsidR="00166DC5" w:rsidRDefault="00166DC5" w:rsidP="00166DC5">
      <w:pPr>
        <w:pStyle w:val="Title2"/>
        <w:jc w:val="left"/>
      </w:pPr>
    </w:p>
    <w:p w14:paraId="3AF9C8C3" w14:textId="7DC94884" w:rsidR="00166DC5" w:rsidRDefault="00166DC5" w:rsidP="00166DC5">
      <w:pPr>
        <w:pStyle w:val="Title2"/>
        <w:ind w:firstLine="720"/>
        <w:jc w:val="left"/>
      </w:pPr>
      <w:r>
        <w:t>I wanted to discuss the recent alterations in project direction</w:t>
      </w:r>
      <w:r>
        <w:t xml:space="preserve">. </w:t>
      </w:r>
      <w:r>
        <w:t>Specifically, shift from the initial destination list to a slideshow format, accompanied by a change in focus from top travel destinations to a "detox/wellness" theme.</w:t>
      </w:r>
    </w:p>
    <w:p w14:paraId="239FDC64" w14:textId="4229DA3A" w:rsidR="00166DC5" w:rsidRDefault="00166DC5" w:rsidP="00166DC5">
      <w:pPr>
        <w:pStyle w:val="Title2"/>
        <w:ind w:firstLine="720"/>
        <w:jc w:val="left"/>
      </w:pPr>
      <w:r>
        <w:t xml:space="preserve">To ensure that our development aligns seamlessly with these updated plans, I would greatly appreciate your clarification on these adjustments. Could you kindly provide more insight into </w:t>
      </w:r>
      <w:r>
        <w:t xml:space="preserve">your vision </w:t>
      </w:r>
      <w:r>
        <w:t>behind this transition and how it impacts the user stories or priorities we initially outlined? Additionally, I'd like to request specifics regarding the changes in testing criteria or any adjustments to the test cases affected by these modifications.</w:t>
      </w:r>
    </w:p>
    <w:p w14:paraId="32F2F633" w14:textId="65E6226B" w:rsidR="00166DC5" w:rsidRDefault="00166DC5" w:rsidP="00166DC5">
      <w:pPr>
        <w:pStyle w:val="Title2"/>
        <w:ind w:firstLine="720"/>
        <w:jc w:val="left"/>
      </w:pPr>
      <w:r>
        <w:t>Understanding the reasoning behind these changes will help us better comprehend the revised project direction and ensure that our development efforts are in sync with the updated objectives. Timely information on these updates would immensely benefit our development timelines and contribute to the successful execution of this project.</w:t>
      </w:r>
    </w:p>
    <w:p w14:paraId="6257C539" w14:textId="48C35104" w:rsidR="00166DC5" w:rsidRDefault="00166DC5" w:rsidP="00166DC5">
      <w:pPr>
        <w:pStyle w:val="Title2"/>
        <w:ind w:firstLine="720"/>
        <w:jc w:val="left"/>
      </w:pPr>
      <w:r>
        <w:t>Your prompt response would be highly valued, as we are eager to adapt our development strategy accordingly. Please feel free to suggest a suitable time for a quick discussion if needed.</w:t>
      </w:r>
    </w:p>
    <w:p w14:paraId="5C35F672" w14:textId="77777777" w:rsidR="00166DC5" w:rsidRDefault="00166DC5" w:rsidP="00166DC5">
      <w:pPr>
        <w:pStyle w:val="Title2"/>
        <w:jc w:val="left"/>
      </w:pPr>
      <w:r>
        <w:t>Thank you for your attention to this matter. Looking forward to your guidance and insights.</w:t>
      </w:r>
    </w:p>
    <w:p w14:paraId="1D3C4BFB" w14:textId="77777777" w:rsidR="00166DC5" w:rsidRDefault="00166DC5" w:rsidP="00166DC5">
      <w:pPr>
        <w:pStyle w:val="Title2"/>
        <w:jc w:val="left"/>
      </w:pPr>
    </w:p>
    <w:p w14:paraId="32DAF72F" w14:textId="4BAA6BD0" w:rsidR="00166DC5" w:rsidRDefault="00166DC5" w:rsidP="00166DC5">
      <w:pPr>
        <w:pStyle w:val="Title2"/>
        <w:ind w:firstLine="720"/>
        <w:jc w:val="left"/>
      </w:pPr>
      <w:r>
        <w:t xml:space="preserve">Respectfully, </w:t>
      </w:r>
    </w:p>
    <w:p w14:paraId="434F05D5" w14:textId="6A8ECD9F" w:rsidR="00166DC5" w:rsidRDefault="00166DC5" w:rsidP="00166DC5">
      <w:pPr>
        <w:pStyle w:val="Title2"/>
        <w:ind w:firstLine="720"/>
        <w:jc w:val="left"/>
      </w:pPr>
      <w:r>
        <w:tab/>
        <w:t>Armon Wilson</w:t>
      </w:r>
    </w:p>
    <w:sectPr w:rsidR="00166DC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D39E" w14:textId="77777777" w:rsidR="00DF7D7F" w:rsidRDefault="00DF7D7F">
      <w:pPr>
        <w:spacing w:line="240" w:lineRule="auto"/>
      </w:pPr>
      <w:r>
        <w:separator/>
      </w:r>
    </w:p>
    <w:p w14:paraId="3CBF4DB5" w14:textId="77777777" w:rsidR="00DF7D7F" w:rsidRDefault="00DF7D7F"/>
  </w:endnote>
  <w:endnote w:type="continuationSeparator" w:id="0">
    <w:p w14:paraId="491E7DB8" w14:textId="77777777" w:rsidR="00DF7D7F" w:rsidRDefault="00DF7D7F">
      <w:pPr>
        <w:spacing w:line="240" w:lineRule="auto"/>
      </w:pPr>
      <w:r>
        <w:continuationSeparator/>
      </w:r>
    </w:p>
    <w:p w14:paraId="31C9C9D8" w14:textId="77777777" w:rsidR="00DF7D7F" w:rsidRDefault="00DF7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0E14" w14:textId="77777777" w:rsidR="00DF7D7F" w:rsidRDefault="00DF7D7F">
      <w:pPr>
        <w:spacing w:line="240" w:lineRule="auto"/>
      </w:pPr>
      <w:r>
        <w:separator/>
      </w:r>
    </w:p>
    <w:p w14:paraId="5BD5ED01" w14:textId="77777777" w:rsidR="00DF7D7F" w:rsidRDefault="00DF7D7F"/>
  </w:footnote>
  <w:footnote w:type="continuationSeparator" w:id="0">
    <w:p w14:paraId="3EC5A323" w14:textId="77777777" w:rsidR="00DF7D7F" w:rsidRDefault="00DF7D7F">
      <w:pPr>
        <w:spacing w:line="240" w:lineRule="auto"/>
      </w:pPr>
      <w:r>
        <w:continuationSeparator/>
      </w:r>
    </w:p>
    <w:p w14:paraId="3F103973" w14:textId="77777777" w:rsidR="00DF7D7F" w:rsidRDefault="00DF7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7DAFCB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07021BB" w14:textId="54BB384C"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82Rutw=="/>
              <w15:appearance w15:val="hidden"/>
            </w:sdtPr>
            <w:sdtContent>
              <w:r w:rsidR="00844B09">
                <w:t>Module 5 Journal</w:t>
              </w:r>
            </w:sdtContent>
          </w:sdt>
        </w:p>
      </w:tc>
      <w:tc>
        <w:tcPr>
          <w:tcW w:w="1080" w:type="dxa"/>
        </w:tcPr>
        <w:p w14:paraId="08CAD1B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71EDA8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E260B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389B3BD" w14:textId="5BCAC7C5" w:rsidR="004D6B86" w:rsidRPr="009F0414" w:rsidRDefault="00844B09" w:rsidP="00504F88">
          <w:pPr>
            <w:pStyle w:val="Header"/>
          </w:pPr>
          <w:r>
            <w:t>Module 5 Journal</w:t>
          </w:r>
        </w:p>
      </w:tc>
      <w:tc>
        <w:tcPr>
          <w:tcW w:w="1080" w:type="dxa"/>
        </w:tcPr>
        <w:p w14:paraId="74C1122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0A56B1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636421401">
    <w:abstractNumId w:val="9"/>
  </w:num>
  <w:num w:numId="2" w16cid:durableId="1898782037">
    <w:abstractNumId w:val="7"/>
  </w:num>
  <w:num w:numId="3" w16cid:durableId="2026208532">
    <w:abstractNumId w:val="6"/>
  </w:num>
  <w:num w:numId="4" w16cid:durableId="15009217">
    <w:abstractNumId w:val="5"/>
  </w:num>
  <w:num w:numId="5" w16cid:durableId="1303773485">
    <w:abstractNumId w:val="4"/>
  </w:num>
  <w:num w:numId="6" w16cid:durableId="2031250267">
    <w:abstractNumId w:val="8"/>
  </w:num>
  <w:num w:numId="7" w16cid:durableId="147673736">
    <w:abstractNumId w:val="3"/>
  </w:num>
  <w:num w:numId="8" w16cid:durableId="640233052">
    <w:abstractNumId w:val="2"/>
  </w:num>
  <w:num w:numId="9" w16cid:durableId="1023282217">
    <w:abstractNumId w:val="1"/>
  </w:num>
  <w:num w:numId="10" w16cid:durableId="187914697">
    <w:abstractNumId w:val="0"/>
  </w:num>
  <w:num w:numId="11" w16cid:durableId="30227238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09"/>
    <w:rsid w:val="00006BBA"/>
    <w:rsid w:val="0001010E"/>
    <w:rsid w:val="000217F5"/>
    <w:rsid w:val="00097169"/>
    <w:rsid w:val="00114BFA"/>
    <w:rsid w:val="001602E3"/>
    <w:rsid w:val="00160C0C"/>
    <w:rsid w:val="001664A2"/>
    <w:rsid w:val="00166DC5"/>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44B09"/>
    <w:rsid w:val="008747E8"/>
    <w:rsid w:val="008A2A83"/>
    <w:rsid w:val="008A78F1"/>
    <w:rsid w:val="00910F0E"/>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DF7D7F"/>
    <w:rsid w:val="00E7305D"/>
    <w:rsid w:val="00EA780C"/>
    <w:rsid w:val="00EB69D3"/>
    <w:rsid w:val="00F31D66"/>
    <w:rsid w:val="00F363EC"/>
    <w:rsid w:val="00F413AC"/>
    <w:rsid w:val="00F55166"/>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97E261"/>
  <w15:chartTrackingRefBased/>
  <w15:docId w15:val="{8E6D2AAA-4A77-4447-9381-AADDA42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05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12637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w14:paraId="4B18319D" w14:textId="54BB384C" w:rsidR="009B46DE" w:rsidRDefault="009B46DE"&gt;&lt;w:r&gt;&lt;w:t&gt;Module 5 Journal&lt;/w:t&gt;&lt;/w:r&gt;&lt;/w:p&gt;&lt;w:sectPr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w:val="009B46DE"/&gt;&lt;/w:style&gt;&lt;w:style w:type="character" w:default="1" w:styleId="DefaultParagraphFont"&gt;&lt;w:name w:val="Default Paragraph Font"/&gt;&lt;w:uiPriority w:val="1"/&gt;&lt;w:semiHidden/&gt;&lt;w:unhideWhenUsed/&gt;&lt;w:rsid w:val="009B46DE"/&gt;&lt;/w:style&gt;&lt;w:style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w:val="009B46DE"/&gt;&lt;/w:style&gt;&lt;/w:styles&gt;&lt;/pkg:xmlData&gt;&lt;/pkg:part&gt;&lt;/pkg:package&gt;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17</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2023-11-24T22:08:00Z</dcterms:created>
  <dcterms:modified xsi:type="dcterms:W3CDTF">2023-11-24T22:25:00Z</dcterms:modified>
</cp:coreProperties>
</file>