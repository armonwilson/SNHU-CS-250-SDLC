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3736" w14:textId="79E3A200" w:rsidR="004D6B86" w:rsidRDefault="00D11CE1">
      <w:pPr>
        <w:pStyle w:val="Title"/>
      </w:pPr>
      <w:r w:rsidRPr="00D11CE1">
        <w:t>CS</w:t>
      </w:r>
      <w:r>
        <w:t>-</w:t>
      </w:r>
      <w:r w:rsidRPr="00D11CE1">
        <w:t>250 Module Two Journal</w:t>
      </w:r>
    </w:p>
    <w:p w14:paraId="31170EED" w14:textId="2923033C" w:rsidR="004D6B86" w:rsidRDefault="00D11CE1">
      <w:pPr>
        <w:pStyle w:val="Title2"/>
      </w:pPr>
      <w:r>
        <w:t>Armon Wilson</w:t>
      </w:r>
      <w:r>
        <w:tab/>
      </w:r>
    </w:p>
    <w:p w14:paraId="5CA45AAF" w14:textId="7B83C780" w:rsidR="004D6B86" w:rsidRDefault="00D11CE1">
      <w:pPr>
        <w:pStyle w:val="Title2"/>
      </w:pPr>
      <w:r>
        <w:t>SNHU CS-250</w:t>
      </w:r>
    </w:p>
    <w:p w14:paraId="4EE6DEED" w14:textId="6943034F" w:rsidR="006D7EE9" w:rsidRDefault="00D11CE1" w:rsidP="006D7EE9">
      <w:pPr>
        <w:pStyle w:val="SectionTitle"/>
      </w:pPr>
      <w:r>
        <w:lastRenderedPageBreak/>
        <w:t>CS-250 Module Two Journal</w:t>
      </w:r>
    </w:p>
    <w:p w14:paraId="2990438E" w14:textId="77777777" w:rsidR="00D11CE1" w:rsidRDefault="006D7EE9" w:rsidP="00D11CE1">
      <w:r>
        <w:t xml:space="preserve"> </w:t>
      </w:r>
      <w:proofErr w:type="gramStart"/>
      <w:r w:rsidR="00D11CE1" w:rsidRPr="00D11CE1">
        <w:t>In order for</w:t>
      </w:r>
      <w:proofErr w:type="gramEnd"/>
      <w:r w:rsidR="00D11CE1" w:rsidRPr="00D11CE1">
        <w:t xml:space="preserve"> Scrum events to be successful, they need to be well planned and executed. This starts with Sprint Planning. The Product Owner needs to have a clear and focused Product Backlog and the development teams need to be fully engaged in the upcoming sprint’s work. </w:t>
      </w:r>
      <w:proofErr w:type="gramStart"/>
      <w:r w:rsidR="00D11CE1" w:rsidRPr="00D11CE1">
        <w:t>On a daily basis</w:t>
      </w:r>
      <w:proofErr w:type="gramEnd"/>
      <w:r w:rsidR="00D11CE1" w:rsidRPr="00D11CE1">
        <w:t xml:space="preserve">, the Daily Scrum keeps the team on track by answering three questions: What did we do last night? What are we doing today? Are there any bottlenecks? These questions act as a compass for the team, letting everyone know what’s going on and if there are any roadblocks that need to be addressed. </w:t>
      </w:r>
    </w:p>
    <w:p w14:paraId="57AFECF7" w14:textId="4D46A0B6" w:rsidR="00D11CE1" w:rsidRDefault="00D11CE1" w:rsidP="00D11CE1">
      <w:r w:rsidRPr="00D11CE1">
        <w:t>To keep your Product Backlog healthy, it’s important to review and improve it on a regular basis. This means adding details and making sure the items are ready for the next sprint. The Sprint Review is an opportunity to review and adjust the work that’s been done. It’s a chance for the team to look back and see what went right and what could have been improved.</w:t>
      </w:r>
    </w:p>
    <w:p w14:paraId="33A08E3C" w14:textId="596347DF" w:rsidR="00D11CE1" w:rsidRDefault="00D11CE1" w:rsidP="00D11CE1">
      <w:r>
        <w:t>These events are crucial because they foster teamwork, transparency, and continuous progress. By regularly meeting and sharing updates, team members collaborate more effectively. Transparency ensures everyone is informed about the project's status and direction. Reflection during Retrospectives leads to iterative improvements, making the team more efficient and adaptable.</w:t>
      </w:r>
    </w:p>
    <w:p w14:paraId="743C1F17" w14:textId="317D66F8" w:rsidR="004D6B86" w:rsidRDefault="00D11CE1" w:rsidP="00D11CE1">
      <w:r>
        <w:t>To ensure these events achieve their goals, it's essential to have a skilled Scrum Master who facilitates and guides the team through the process. The Scrum Master should encourage open communication, ensure that the team sticks to the timebox, and help resolve any issues that arise. By fostering a culture of learning and adaptation, the Scrum Master ensures that these events lead to tangible improvements in both the team's performance and the overall project outcomes.</w:t>
      </w:r>
    </w:p>
    <w:sectPr w:rsidR="004D6B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8F39" w14:textId="77777777" w:rsidR="004A2D9D" w:rsidRDefault="004A2D9D">
      <w:pPr>
        <w:spacing w:line="240" w:lineRule="auto"/>
      </w:pPr>
      <w:r>
        <w:separator/>
      </w:r>
    </w:p>
    <w:p w14:paraId="54B54C4E" w14:textId="77777777" w:rsidR="004A2D9D" w:rsidRDefault="004A2D9D"/>
  </w:endnote>
  <w:endnote w:type="continuationSeparator" w:id="0">
    <w:p w14:paraId="2A0A9A33" w14:textId="77777777" w:rsidR="004A2D9D" w:rsidRDefault="004A2D9D">
      <w:pPr>
        <w:spacing w:line="240" w:lineRule="auto"/>
      </w:pPr>
      <w:r>
        <w:continuationSeparator/>
      </w:r>
    </w:p>
    <w:p w14:paraId="73CA52EB" w14:textId="77777777" w:rsidR="004A2D9D" w:rsidRDefault="004A2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8EFD" w14:textId="77777777" w:rsidR="004A2D9D" w:rsidRDefault="004A2D9D">
      <w:pPr>
        <w:spacing w:line="240" w:lineRule="auto"/>
      </w:pPr>
      <w:r>
        <w:separator/>
      </w:r>
    </w:p>
    <w:p w14:paraId="237235DC" w14:textId="77777777" w:rsidR="004A2D9D" w:rsidRDefault="004A2D9D"/>
  </w:footnote>
  <w:footnote w:type="continuationSeparator" w:id="0">
    <w:p w14:paraId="775FA2FE" w14:textId="77777777" w:rsidR="004A2D9D" w:rsidRDefault="004A2D9D">
      <w:pPr>
        <w:spacing w:line="240" w:lineRule="auto"/>
      </w:pPr>
      <w:r>
        <w:continuationSeparator/>
      </w:r>
    </w:p>
    <w:p w14:paraId="2AFCEB60" w14:textId="77777777" w:rsidR="004A2D9D" w:rsidRDefault="004A2D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8CAFF3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3EE6219" w14:textId="77777777" w:rsidR="004D6B86" w:rsidRPr="00170521" w:rsidRDefault="00000000" w:rsidP="00170521">
          <w:pPr>
            <w:pStyle w:val="Header"/>
          </w:pPr>
          <w:sdt>
            <w:sdtPr>
              <w:alias w:val="Enter shortened title:"/>
              <w:tag w:val="Enter shortened title:"/>
              <w:id w:val="-582528332"/>
              <w:placeholder/>
              <w:showingPlcHdr/>
              <w15:dataBinding w:prefixMappings="xmlns:ns0='http://schemas.microsoft.com/temp/samples' " w:xpath="/ns0:employees[1]/ns0:employee[1]/ns0:CustomerName[1]" w:storeItemID="{B98E728A-96FF-4995-885C-5AF887AB0C35}"/>
              <w15:appearance w15:val="hidden"/>
            </w:sdtPr>
            <w:sdtContent>
              <w:r w:rsidR="00CF3833" w:rsidRPr="00170521">
                <w:t>SHORTENED TITLE UP TO 50 CHARACTERS</w:t>
              </w:r>
            </w:sdtContent>
          </w:sdt>
        </w:p>
      </w:tc>
      <w:tc>
        <w:tcPr>
          <w:tcW w:w="1080" w:type="dxa"/>
        </w:tcPr>
        <w:p w14:paraId="2B362F8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7EAE271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BD442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F4AF9D6" w14:textId="09D64EAA" w:rsidR="004D6B86" w:rsidRPr="009F0414" w:rsidRDefault="00D11CE1" w:rsidP="00504F88">
          <w:pPr>
            <w:pStyle w:val="Header"/>
          </w:pPr>
          <w:r w:rsidRPr="00D11CE1">
            <w:t>CS</w:t>
          </w:r>
          <w:r>
            <w:t>-</w:t>
          </w:r>
          <w:r w:rsidRPr="00D11CE1">
            <w:t>250 Module Two Journal</w:t>
          </w:r>
        </w:p>
      </w:tc>
      <w:tc>
        <w:tcPr>
          <w:tcW w:w="1080" w:type="dxa"/>
        </w:tcPr>
        <w:p w14:paraId="7A5F86A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0ED6344"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997800167">
    <w:abstractNumId w:val="9"/>
  </w:num>
  <w:num w:numId="2" w16cid:durableId="1960989423">
    <w:abstractNumId w:val="7"/>
  </w:num>
  <w:num w:numId="3" w16cid:durableId="1250891445">
    <w:abstractNumId w:val="6"/>
  </w:num>
  <w:num w:numId="4" w16cid:durableId="1708414176">
    <w:abstractNumId w:val="5"/>
  </w:num>
  <w:num w:numId="5" w16cid:durableId="1592857100">
    <w:abstractNumId w:val="4"/>
  </w:num>
  <w:num w:numId="6" w16cid:durableId="1866015500">
    <w:abstractNumId w:val="8"/>
  </w:num>
  <w:num w:numId="7" w16cid:durableId="162547747">
    <w:abstractNumId w:val="3"/>
  </w:num>
  <w:num w:numId="8" w16cid:durableId="230624499">
    <w:abstractNumId w:val="2"/>
  </w:num>
  <w:num w:numId="9" w16cid:durableId="1448547710">
    <w:abstractNumId w:val="1"/>
  </w:num>
  <w:num w:numId="10" w16cid:durableId="2141797222">
    <w:abstractNumId w:val="0"/>
  </w:num>
  <w:num w:numId="11" w16cid:durableId="165826433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E1"/>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2D9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CF3833"/>
    <w:rsid w:val="00D11CE1"/>
    <w:rsid w:val="00DB2E59"/>
    <w:rsid w:val="00DB358F"/>
    <w:rsid w:val="00DC44F1"/>
    <w:rsid w:val="00DF6D26"/>
    <w:rsid w:val="00E00DDA"/>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39EF8A"/>
  <w15:chartTrackingRefBased/>
  <w15:docId w15:val="{B6EA3B2C-E3A2-4D59-95CB-58C822EA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847810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59167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552587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06569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38065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17</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2023-11-04T23:15:00Z</dcterms:created>
  <dcterms:modified xsi:type="dcterms:W3CDTF">2023-11-04T23:32:00Z</dcterms:modified>
</cp:coreProperties>
</file>